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05D0" w14:textId="71BDF201" w:rsidR="00D077E9" w:rsidRDefault="004D6924" w:rsidP="00D70D02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006630E7" wp14:editId="6326EFBD">
            <wp:simplePos x="0" y="0"/>
            <wp:positionH relativeFrom="margin">
              <wp:posOffset>-2320527</wp:posOffset>
            </wp:positionH>
            <wp:positionV relativeFrom="page">
              <wp:posOffset>-87465</wp:posOffset>
            </wp:positionV>
            <wp:extent cx="11211643" cy="6726803"/>
            <wp:effectExtent l="0" t="0" r="889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6365" cy="676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3EBD" wp14:editId="1EF9FBB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1882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#00843b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CD6A20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659C0F9" w14:textId="35D5FAE3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08B6D90" wp14:editId="4ABCF41A">
                      <wp:extent cx="3528695" cy="2218099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18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9DB539" w14:textId="5AEB81CA" w:rsidR="00D077E9" w:rsidRPr="004D6924" w:rsidRDefault="004D6924" w:rsidP="00D077E9">
                                  <w:pPr>
                                    <w:pStyle w:val="Titre"/>
                                    <w:spacing w:after="0"/>
                                    <w:rPr>
                                      <w:color w:val="FFFFFF" w:themeColor="text2"/>
                                    </w:rPr>
                                  </w:pPr>
                                  <w:r w:rsidRPr="004D6924">
                                    <w:rPr>
                                      <w:color w:val="FFFFFF" w:themeColor="text2"/>
                                      <w:lang w:bidi="fr-FR"/>
                                    </w:rPr>
                                    <w:t xml:space="preserve">Rapport : Gestion </w:t>
                                  </w:r>
                                  <w:r w:rsidR="00F62916">
                                    <w:rPr>
                                      <w:color w:val="FFFFFF" w:themeColor="text2"/>
                                      <w:lang w:bidi="fr-FR"/>
                                    </w:rPr>
                                    <w:t>des patients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08B6D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7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" filled="f" stroked="f" strokeweight=".5pt">
                      <v:textbox>
                        <w:txbxContent>
                          <w:p w14:paraId="7F9DB539" w14:textId="5AEB81CA" w:rsidR="00D077E9" w:rsidRPr="004D6924" w:rsidRDefault="004D6924" w:rsidP="00D077E9">
                            <w:pPr>
                              <w:pStyle w:val="Titre"/>
                              <w:spacing w:after="0"/>
                              <w:rPr>
                                <w:color w:val="FFFFFF" w:themeColor="text2"/>
                              </w:rPr>
                            </w:pPr>
                            <w:r w:rsidRPr="004D6924">
                              <w:rPr>
                                <w:color w:val="FFFFFF" w:themeColor="text2"/>
                                <w:lang w:bidi="fr-FR"/>
                              </w:rPr>
                              <w:t xml:space="preserve">Rapport : Gestion </w:t>
                            </w:r>
                            <w:r w:rsidR="00F62916">
                              <w:rPr>
                                <w:color w:val="FFFFFF" w:themeColor="text2"/>
                                <w:lang w:bidi="fr-FR"/>
                              </w:rPr>
                              <w:t>des patients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C4CE414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BD8858A" wp14:editId="4C87D9B8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A4E28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white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59F2E41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112499E" w14:textId="035BEE6C" w:rsidR="00D077E9" w:rsidRDefault="00D077E9" w:rsidP="00AB02A7">
            <w:pPr>
              <w:rPr>
                <w:noProof/>
              </w:rPr>
            </w:pPr>
          </w:p>
        </w:tc>
      </w:tr>
      <w:tr w:rsidR="00D077E9" w14:paraId="340CDB2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55C3C88E3EC407D8743F831C395025F"/>
              </w:placeholder>
              <w15:appearance w15:val="hidden"/>
            </w:sdtPr>
            <w:sdtEndPr/>
            <w:sdtContent>
              <w:p w14:paraId="26BE5732" w14:textId="4CE95C4D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F62916">
                  <w:rPr>
                    <w:rStyle w:val="Sous-titreCar"/>
                    <w:b w:val="0"/>
                    <w:noProof/>
                    <w:lang w:bidi="fr-FR"/>
                  </w:rPr>
                  <w:t>25 mai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6F23DBF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2B858D7" wp14:editId="4534E04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9FB6E4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white [3215]" strokeweight="3pt">
                      <w10:anchorlock/>
                    </v:line>
                  </w:pict>
                </mc:Fallback>
              </mc:AlternateContent>
            </w:r>
          </w:p>
          <w:p w14:paraId="4DBBC6B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7C4194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90B743D" w14:textId="5A0B812F" w:rsidR="00D077E9" w:rsidRPr="004D6924" w:rsidRDefault="00F40E65" w:rsidP="00AB02A7">
            <w:pPr>
              <w:rPr>
                <w:color w:val="FFFFFF" w:themeColor="text2"/>
              </w:rPr>
            </w:pPr>
            <w:sdt>
              <w:sdtPr>
                <w:rPr>
                  <w:color w:val="FFFFFF" w:themeColor="text2"/>
                </w:rPr>
                <w:id w:val="-1740469667"/>
                <w:placeholder>
                  <w:docPart w:val="5D4654A45FDE401A8C181089B84CC975"/>
                </w:placeholder>
                <w15:appearance w15:val="hidden"/>
              </w:sdtPr>
              <w:sdtEndPr/>
              <w:sdtContent>
                <w:proofErr w:type="spellStart"/>
                <w:r w:rsidR="004D6924" w:rsidRPr="004D6924">
                  <w:rPr>
                    <w:color w:val="FFFFFF" w:themeColor="text2"/>
                  </w:rPr>
                  <w:t>Emsi</w:t>
                </w:r>
                <w:proofErr w:type="spellEnd"/>
                <w:r w:rsidR="004D6924" w:rsidRPr="004D6924">
                  <w:rPr>
                    <w:color w:val="FFFFFF" w:themeColor="text2"/>
                  </w:rPr>
                  <w:t xml:space="preserve"> Oranger</w:t>
                </w:r>
              </w:sdtContent>
            </w:sdt>
          </w:p>
          <w:p w14:paraId="47773D20" w14:textId="642ADE16" w:rsidR="00D077E9" w:rsidRPr="004D6924" w:rsidRDefault="00D077E9" w:rsidP="00AB02A7">
            <w:pPr>
              <w:rPr>
                <w:color w:val="FFFFFF" w:themeColor="text2"/>
              </w:rPr>
            </w:pPr>
            <w:r w:rsidRPr="004D6924">
              <w:rPr>
                <w:color w:val="FFFFFF" w:themeColor="text2"/>
                <w:lang w:bidi="fr-FR"/>
              </w:rPr>
              <w:t xml:space="preserve">Créé par : </w:t>
            </w:r>
            <w:sdt>
              <w:sdtPr>
                <w:rPr>
                  <w:color w:val="FFFFFF" w:themeColor="text2"/>
                </w:rPr>
                <w:alias w:val="Votre nom"/>
                <w:tag w:val="Votre nom"/>
                <w:id w:val="-180584491"/>
                <w:placeholder>
                  <w:docPart w:val="CE3B67C3A43D4535ABEBE2DB9205817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42219">
                  <w:rPr>
                    <w:color w:val="FFFFFF" w:themeColor="text2"/>
                  </w:rPr>
                  <w:t>OUKIL Omar</w:t>
                </w:r>
              </w:sdtContent>
            </w:sdt>
          </w:p>
          <w:p w14:paraId="4470BCEE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A01EC7B" w14:textId="4CA865AE" w:rsidR="00D077E9" w:rsidRDefault="004D6924" w:rsidP="004D6924">
      <w:pPr>
        <w:pStyle w:val="Titre"/>
        <w:rPr>
          <w:lang w:bidi="fr-FR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2336" behindDoc="0" locked="0" layoutInCell="1" allowOverlap="1" wp14:anchorId="4BB3F645" wp14:editId="48608D01">
            <wp:simplePos x="0" y="0"/>
            <wp:positionH relativeFrom="column">
              <wp:posOffset>4120805</wp:posOffset>
            </wp:positionH>
            <wp:positionV relativeFrom="paragraph">
              <wp:posOffset>7388915</wp:posOffset>
            </wp:positionV>
            <wp:extent cx="2578113" cy="1255575"/>
            <wp:effectExtent l="0" t="0" r="0" b="190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13" cy="12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D967AC"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188D227E" wp14:editId="794B7648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0" b="3810"/>
            <wp:wrapNone/>
            <wp:docPr id="12" name="Graphisme 201" descr="espace réservé du log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 descr="espace réservé du 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B34C98" wp14:editId="798E0A1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62C56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white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4CFE4B96" w14:textId="337C1107" w:rsidR="00FC6FD0" w:rsidRDefault="00FC6FD0" w:rsidP="004D6924">
      <w:pPr>
        <w:pStyle w:val="Titre"/>
        <w:rPr>
          <w:lang w:bidi="fr-FR"/>
        </w:rPr>
      </w:pPr>
      <w:r>
        <w:rPr>
          <w:lang w:bidi="fr-FR"/>
        </w:rPr>
        <w:lastRenderedPageBreak/>
        <w:t>Plan</w:t>
      </w:r>
    </w:p>
    <w:p w14:paraId="39A5FD47" w14:textId="68A50E6B" w:rsidR="00FC6FD0" w:rsidRPr="00FC6FD0" w:rsidRDefault="00FC6FD0" w:rsidP="00FC6FD0">
      <w:pPr>
        <w:pStyle w:val="Titre"/>
        <w:numPr>
          <w:ilvl w:val="0"/>
          <w:numId w:val="5"/>
        </w:numPr>
        <w:rPr>
          <w:sz w:val="52"/>
          <w:szCs w:val="44"/>
          <w:lang w:bidi="fr-FR"/>
        </w:rPr>
      </w:pPr>
      <w:r w:rsidRPr="00FC6FD0">
        <w:rPr>
          <w:sz w:val="52"/>
          <w:szCs w:val="44"/>
          <w:lang w:bidi="fr-FR"/>
        </w:rPr>
        <w:t>Introduction</w:t>
      </w:r>
    </w:p>
    <w:p w14:paraId="7A0EE9D2" w14:textId="0C05ADEA" w:rsidR="00FC6FD0" w:rsidRDefault="00FC6FD0" w:rsidP="00586932">
      <w:pPr>
        <w:pStyle w:val="Titre"/>
        <w:numPr>
          <w:ilvl w:val="0"/>
          <w:numId w:val="5"/>
        </w:numPr>
        <w:rPr>
          <w:sz w:val="52"/>
          <w:szCs w:val="44"/>
          <w:lang w:bidi="fr-FR"/>
        </w:rPr>
      </w:pPr>
      <w:r w:rsidRPr="00FC6FD0">
        <w:rPr>
          <w:sz w:val="52"/>
          <w:szCs w:val="44"/>
          <w:lang w:bidi="fr-FR"/>
        </w:rPr>
        <w:t>Détail Technique</w:t>
      </w:r>
    </w:p>
    <w:p w14:paraId="50ED8EB9" w14:textId="4069093E" w:rsidR="0038062A" w:rsidRPr="00586932" w:rsidRDefault="0038062A" w:rsidP="00586932">
      <w:pPr>
        <w:pStyle w:val="Titre"/>
        <w:numPr>
          <w:ilvl w:val="0"/>
          <w:numId w:val="5"/>
        </w:numPr>
        <w:rPr>
          <w:sz w:val="52"/>
          <w:szCs w:val="44"/>
          <w:lang w:bidi="fr-FR"/>
        </w:rPr>
      </w:pPr>
      <w:r>
        <w:rPr>
          <w:sz w:val="52"/>
          <w:szCs w:val="44"/>
          <w:lang w:bidi="fr-FR"/>
        </w:rPr>
        <w:t>Démo</w:t>
      </w:r>
    </w:p>
    <w:p w14:paraId="24F7C77C" w14:textId="00F15161" w:rsidR="00586932" w:rsidRPr="00FC6FD0" w:rsidRDefault="00586932" w:rsidP="00FC6FD0">
      <w:pPr>
        <w:pStyle w:val="Titre"/>
        <w:numPr>
          <w:ilvl w:val="0"/>
          <w:numId w:val="5"/>
        </w:numPr>
        <w:rPr>
          <w:sz w:val="52"/>
          <w:szCs w:val="44"/>
          <w:lang w:bidi="fr-FR"/>
        </w:rPr>
      </w:pPr>
      <w:r w:rsidRPr="00586932">
        <w:rPr>
          <w:sz w:val="52"/>
          <w:szCs w:val="44"/>
          <w:lang w:bidi="fr-FR"/>
        </w:rPr>
        <w:t>Bibliographie</w:t>
      </w:r>
    </w:p>
    <w:p w14:paraId="5CC2264A" w14:textId="77777777" w:rsidR="00FC6FD0" w:rsidRDefault="00FC6FD0">
      <w:pPr>
        <w:spacing w:after="200"/>
        <w:rPr>
          <w:rFonts w:asciiTheme="majorHAnsi" w:eastAsiaTheme="majorEastAsia" w:hAnsiTheme="majorHAnsi" w:cstheme="majorBidi"/>
          <w:bCs/>
          <w:color w:val="00843B" w:themeColor="accent2"/>
          <w:sz w:val="72"/>
          <w:szCs w:val="52"/>
          <w:u w:val="single"/>
          <w:lang w:bidi="fr-FR"/>
        </w:rPr>
      </w:pPr>
      <w:r>
        <w:rPr>
          <w:lang w:bidi="fr-FR"/>
        </w:rPr>
        <w:br w:type="page"/>
      </w:r>
    </w:p>
    <w:p w14:paraId="7C9D7D51" w14:textId="52A69C2C" w:rsidR="004D6924" w:rsidRDefault="004D6924" w:rsidP="004D6924">
      <w:pPr>
        <w:pStyle w:val="Titre"/>
        <w:rPr>
          <w:lang w:bidi="fr-FR"/>
        </w:rPr>
      </w:pPr>
      <w:r>
        <w:rPr>
          <w:lang w:bidi="fr-FR"/>
        </w:rPr>
        <w:lastRenderedPageBreak/>
        <w:t>INTRODUCTION</w:t>
      </w:r>
    </w:p>
    <w:p w14:paraId="6DC46A80" w14:textId="6E63F610" w:rsidR="00380C91" w:rsidRDefault="00380C91" w:rsidP="004D6924">
      <w:pPr>
        <w:pStyle w:val="Contenu"/>
        <w:rPr>
          <w:lang w:bidi="fr-FR"/>
        </w:rPr>
      </w:pPr>
      <w:r>
        <w:rPr>
          <w:lang w:bidi="fr-FR"/>
        </w:rPr>
        <w:t xml:space="preserve">Ce rapport consiste </w:t>
      </w:r>
      <w:proofErr w:type="spellStart"/>
      <w:proofErr w:type="gramStart"/>
      <w:r>
        <w:rPr>
          <w:lang w:bidi="fr-FR"/>
        </w:rPr>
        <w:t>a</w:t>
      </w:r>
      <w:proofErr w:type="spellEnd"/>
      <w:proofErr w:type="gramEnd"/>
      <w:r>
        <w:rPr>
          <w:lang w:bidi="fr-FR"/>
        </w:rPr>
        <w:t xml:space="preserve"> éclaircir les méthode de </w:t>
      </w:r>
      <w:proofErr w:type="spellStart"/>
      <w:r>
        <w:rPr>
          <w:lang w:bidi="fr-FR"/>
        </w:rPr>
        <w:t>travaille</w:t>
      </w:r>
      <w:proofErr w:type="spellEnd"/>
      <w:r>
        <w:rPr>
          <w:lang w:bidi="fr-FR"/>
        </w:rPr>
        <w:t xml:space="preserve"> suivie pendant la réalisation du projet </w:t>
      </w:r>
      <w:r w:rsidR="00F62916">
        <w:rPr>
          <w:lang w:bidi="fr-FR"/>
        </w:rPr>
        <w:t>de l’application web pour la gestion des patients</w:t>
      </w:r>
    </w:p>
    <w:p w14:paraId="4DF06469" w14:textId="76511D3B" w:rsidR="00380C91" w:rsidRDefault="00380C91" w:rsidP="004D6924">
      <w:pPr>
        <w:pStyle w:val="Contenu"/>
        <w:rPr>
          <w:lang w:bidi="fr-FR"/>
        </w:rPr>
      </w:pPr>
    </w:p>
    <w:p w14:paraId="5ECCFDE7" w14:textId="765B8E8C" w:rsidR="004D6924" w:rsidRDefault="004D6924" w:rsidP="004D6924">
      <w:pPr>
        <w:pStyle w:val="Titre"/>
        <w:rPr>
          <w:lang w:bidi="fr-FR"/>
        </w:rPr>
      </w:pPr>
      <w:r>
        <w:rPr>
          <w:lang w:bidi="fr-FR"/>
        </w:rPr>
        <w:t>Détails Technique </w:t>
      </w:r>
    </w:p>
    <w:p w14:paraId="1F9757CF" w14:textId="5ED72C35" w:rsidR="00A36149" w:rsidRDefault="00A36149" w:rsidP="00D5264B">
      <w:pPr>
        <w:pStyle w:val="titre20"/>
        <w:numPr>
          <w:ilvl w:val="0"/>
          <w:numId w:val="4"/>
        </w:numPr>
        <w:rPr>
          <w:color w:val="5951C8" w:themeColor="text1" w:themeTint="80"/>
          <w:sz w:val="44"/>
          <w:szCs w:val="24"/>
          <w:lang w:bidi="fr-FR"/>
        </w:rPr>
      </w:pPr>
      <w:r>
        <w:rPr>
          <w:color w:val="5951C8" w:themeColor="text1" w:themeTint="80"/>
          <w:sz w:val="44"/>
          <w:szCs w:val="24"/>
          <w:lang w:bidi="fr-FR"/>
        </w:rPr>
        <w:t>Spécification technique</w:t>
      </w:r>
    </w:p>
    <w:p w14:paraId="7FC7DE04" w14:textId="77777777" w:rsidR="00D5264B" w:rsidRPr="00D5264B" w:rsidRDefault="00D5264B" w:rsidP="00D5264B">
      <w:pPr>
        <w:pStyle w:val="titre20"/>
        <w:ind w:left="720"/>
        <w:rPr>
          <w:color w:val="5951C8" w:themeColor="text1" w:themeTint="80"/>
          <w:sz w:val="44"/>
          <w:szCs w:val="24"/>
          <w:lang w:bidi="fr-FR"/>
        </w:rPr>
      </w:pPr>
    </w:p>
    <w:p w14:paraId="3099135D" w14:textId="417CDB4B" w:rsidR="00A36149" w:rsidRPr="00F62916" w:rsidRDefault="00A36149" w:rsidP="00F62916">
      <w:pPr>
        <w:pStyle w:val="Paragraphedeliste"/>
        <w:numPr>
          <w:ilvl w:val="0"/>
          <w:numId w:val="4"/>
        </w:numPr>
        <w:spacing w:after="160" w:line="312" w:lineRule="auto"/>
        <w:rPr>
          <w:color w:val="000000"/>
          <w:lang w:val="en-GB"/>
        </w:rPr>
      </w:pPr>
      <w:r w:rsidRPr="00F62916">
        <w:rPr>
          <w:color w:val="000000"/>
          <w:lang w:val="en-GB"/>
        </w:rPr>
        <w:t>Application Web back-</w:t>
      </w:r>
      <w:proofErr w:type="gramStart"/>
      <w:r w:rsidRPr="00F62916">
        <w:rPr>
          <w:color w:val="000000"/>
          <w:lang w:val="en-GB"/>
        </w:rPr>
        <w:t>end</w:t>
      </w:r>
      <w:r w:rsidR="00F62916" w:rsidRPr="00F62916">
        <w:rPr>
          <w:color w:val="000000"/>
          <w:lang w:val="en-GB"/>
        </w:rPr>
        <w:t> :</w:t>
      </w:r>
      <w:proofErr w:type="gramEnd"/>
      <w:r w:rsidR="00F62916" w:rsidRPr="00F62916">
        <w:rPr>
          <w:color w:val="000000"/>
          <w:lang w:val="en-GB"/>
        </w:rPr>
        <w:t xml:space="preserve"> </w:t>
      </w:r>
      <w:r w:rsidR="00F62916">
        <w:rPr>
          <w:color w:val="000000"/>
          <w:lang w:val="en-GB"/>
        </w:rPr>
        <w:t xml:space="preserve">JEE </w:t>
      </w:r>
      <w:proofErr w:type="spellStart"/>
      <w:r w:rsidR="00F62916">
        <w:rPr>
          <w:color w:val="000000"/>
          <w:lang w:val="en-GB"/>
        </w:rPr>
        <w:t>srping</w:t>
      </w:r>
      <w:proofErr w:type="spellEnd"/>
    </w:p>
    <w:p w14:paraId="6E438D85" w14:textId="782CDD9D" w:rsidR="00A36149" w:rsidRPr="00A36149" w:rsidRDefault="00A36149" w:rsidP="00A36149">
      <w:pPr>
        <w:pStyle w:val="Paragraphedeliste"/>
        <w:numPr>
          <w:ilvl w:val="0"/>
          <w:numId w:val="4"/>
        </w:numPr>
        <w:spacing w:after="160" w:line="312" w:lineRule="auto"/>
        <w:rPr>
          <w:color w:val="000000"/>
          <w:lang w:val="en-GB"/>
        </w:rPr>
      </w:pPr>
      <w:r w:rsidRPr="00A36149">
        <w:rPr>
          <w:color w:val="000000"/>
          <w:lang w:val="en-GB"/>
        </w:rPr>
        <w:t>Application Web front-</w:t>
      </w:r>
      <w:proofErr w:type="gramStart"/>
      <w:r w:rsidRPr="00A36149">
        <w:rPr>
          <w:color w:val="000000"/>
          <w:lang w:val="en-GB"/>
        </w:rPr>
        <w:t>end :</w:t>
      </w:r>
      <w:proofErr w:type="spellStart"/>
      <w:r w:rsidRPr="00A36149">
        <w:rPr>
          <w:color w:val="000000"/>
          <w:lang w:val="en-GB"/>
        </w:rPr>
        <w:t>B</w:t>
      </w:r>
      <w:r>
        <w:rPr>
          <w:color w:val="000000"/>
          <w:lang w:val="en-GB"/>
        </w:rPr>
        <w:t>oostrap</w:t>
      </w:r>
      <w:proofErr w:type="spellEnd"/>
      <w:proofErr w:type="gramEnd"/>
      <w:r>
        <w:rPr>
          <w:color w:val="000000"/>
          <w:lang w:val="en-GB"/>
        </w:rPr>
        <w:t>, ajax,</w:t>
      </w:r>
      <w:r w:rsidR="00A4174E"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JQuery</w:t>
      </w:r>
      <w:proofErr w:type="spellEnd"/>
      <w:r>
        <w:rPr>
          <w:color w:val="000000"/>
          <w:lang w:val="en-GB"/>
        </w:rPr>
        <w:t xml:space="preserve">, </w:t>
      </w:r>
      <w:proofErr w:type="spellStart"/>
      <w:r>
        <w:rPr>
          <w:color w:val="000000"/>
          <w:lang w:val="en-GB"/>
        </w:rPr>
        <w:t>highCharts</w:t>
      </w:r>
      <w:proofErr w:type="spellEnd"/>
      <w:r w:rsidR="00F62916">
        <w:rPr>
          <w:color w:val="000000"/>
          <w:lang w:val="en-GB"/>
        </w:rPr>
        <w:t xml:space="preserve">, </w:t>
      </w:r>
      <w:proofErr w:type="spellStart"/>
      <w:r w:rsidR="00F62916" w:rsidRPr="00F62916">
        <w:rPr>
          <w:color w:val="000000"/>
          <w:lang w:val="en-GB"/>
        </w:rPr>
        <w:t>thymeleaf</w:t>
      </w:r>
      <w:proofErr w:type="spellEnd"/>
    </w:p>
    <w:p w14:paraId="4CA52A44" w14:textId="20AE00DC" w:rsidR="001F2259" w:rsidRPr="001F2259" w:rsidRDefault="00A36149" w:rsidP="001F2259">
      <w:pPr>
        <w:pStyle w:val="Paragraphedeliste"/>
        <w:numPr>
          <w:ilvl w:val="0"/>
          <w:numId w:val="4"/>
        </w:numPr>
        <w:spacing w:after="160" w:line="312" w:lineRule="auto"/>
        <w:rPr>
          <w:color w:val="000000"/>
        </w:rPr>
      </w:pPr>
      <w:r>
        <w:rPr>
          <w:color w:val="000000"/>
        </w:rPr>
        <w:t xml:space="preserve">Base de </w:t>
      </w:r>
      <w:proofErr w:type="gramStart"/>
      <w:r>
        <w:rPr>
          <w:color w:val="000000"/>
        </w:rPr>
        <w:t>donnée</w:t>
      </w:r>
      <w:proofErr w:type="gramEnd"/>
      <w:r>
        <w:rPr>
          <w:color w:val="000000"/>
        </w:rPr>
        <w:t xml:space="preserve"> : </w:t>
      </w:r>
      <w:r w:rsidR="00F62916">
        <w:rPr>
          <w:color w:val="000000"/>
        </w:rPr>
        <w:t>oracle 11g</w:t>
      </w:r>
    </w:p>
    <w:p w14:paraId="7443ACFD" w14:textId="77777777" w:rsidR="0038062A" w:rsidRDefault="0038062A" w:rsidP="0038062A">
      <w:pPr>
        <w:pStyle w:val="Titre"/>
        <w:numPr>
          <w:ilvl w:val="0"/>
          <w:numId w:val="4"/>
        </w:numPr>
        <w:rPr>
          <w:lang w:bidi="fr-FR"/>
        </w:rPr>
      </w:pPr>
      <w:r>
        <w:rPr>
          <w:lang w:bidi="fr-FR"/>
        </w:rPr>
        <w:t>D</w:t>
      </w:r>
      <w:r>
        <w:rPr>
          <w:lang w:bidi="fr-FR"/>
        </w:rPr>
        <w:t>émo</w:t>
      </w:r>
      <w:r>
        <w:rPr>
          <w:lang w:bidi="fr-FR"/>
        </w:rPr>
        <w:t> </w:t>
      </w:r>
    </w:p>
    <w:p w14:paraId="311E4615" w14:textId="6FD90938" w:rsidR="0038062A" w:rsidRDefault="0038062A" w:rsidP="0038062A">
      <w:pPr>
        <w:pStyle w:val="Titre"/>
        <w:ind w:left="720"/>
        <w:rPr>
          <w:lang w:bidi="fr-FR"/>
        </w:rPr>
      </w:pPr>
      <w:r>
        <w:rPr>
          <w:noProof/>
          <w:lang w:bidi="fr-FR"/>
        </w:rPr>
        <w:drawing>
          <wp:inline distT="0" distB="0" distL="0" distR="0" wp14:anchorId="659109EE" wp14:editId="21D7D37C">
            <wp:extent cx="5954233" cy="2341880"/>
            <wp:effectExtent l="0" t="0" r="889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96" cy="23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BE7D" w14:textId="4B35A6A0" w:rsidR="0038062A" w:rsidRDefault="0038062A" w:rsidP="0038062A">
      <w:pPr>
        <w:pStyle w:val="Titre"/>
        <w:ind w:left="720"/>
        <w:rPr>
          <w:lang w:bidi="fr-FR"/>
        </w:rPr>
      </w:pPr>
      <w:r>
        <w:rPr>
          <w:noProof/>
          <w:lang w:bidi="fr-FR"/>
        </w:rPr>
        <w:lastRenderedPageBreak/>
        <w:drawing>
          <wp:inline distT="0" distB="0" distL="0" distR="0" wp14:anchorId="2CD58091" wp14:editId="0A47C827">
            <wp:extent cx="6371590" cy="3067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fr-FR"/>
        </w:rPr>
        <w:drawing>
          <wp:inline distT="0" distB="0" distL="0" distR="0" wp14:anchorId="09BA9109" wp14:editId="70A61473">
            <wp:extent cx="6371590" cy="29032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59F" w14:textId="77777777" w:rsidR="00586932" w:rsidRDefault="00586932" w:rsidP="00FC6FD0">
      <w:pPr>
        <w:pStyle w:val="Titre"/>
        <w:rPr>
          <w:lang w:bidi="fr-FR"/>
        </w:rPr>
      </w:pPr>
    </w:p>
    <w:p w14:paraId="18AE2997" w14:textId="77777777" w:rsidR="00586932" w:rsidRDefault="00586932" w:rsidP="00FC6FD0">
      <w:pPr>
        <w:pStyle w:val="Titre"/>
        <w:rPr>
          <w:lang w:bidi="fr-FR"/>
        </w:rPr>
      </w:pPr>
    </w:p>
    <w:p w14:paraId="52325D62" w14:textId="063D7C5B" w:rsidR="00FC6FD0" w:rsidRDefault="00586932" w:rsidP="00FC6FD0">
      <w:pPr>
        <w:pStyle w:val="Titre"/>
        <w:rPr>
          <w:lang w:bidi="fr-FR"/>
        </w:rPr>
      </w:pPr>
      <w:r>
        <w:rPr>
          <w:lang w:bidi="fr-FR"/>
        </w:rPr>
        <w:t>Bibliographie</w:t>
      </w:r>
    </w:p>
    <w:p w14:paraId="13D90215" w14:textId="3FAB1E53" w:rsidR="00586932" w:rsidRDefault="00C85A90" w:rsidP="00586932">
      <w:pPr>
        <w:pStyle w:val="Contenu"/>
        <w:rPr>
          <w:lang w:bidi="fr-FR"/>
        </w:rPr>
      </w:pPr>
      <w:r>
        <w:rPr>
          <w:lang w:bidi="fr-FR"/>
        </w:rPr>
        <w:lastRenderedPageBreak/>
        <w:t>Web app :</w:t>
      </w:r>
      <w:hyperlink r:id="rId14" w:history="1">
        <w:r w:rsidRPr="001B37FE">
          <w:rPr>
            <w:rStyle w:val="Lienhypertexte"/>
            <w:lang w:bidi="fr-FR"/>
          </w:rPr>
          <w:t>https://lesavoirdunord.herokuapp.com/admin_9787</w:t>
        </w:r>
      </w:hyperlink>
    </w:p>
    <w:p w14:paraId="2AA4DD68" w14:textId="517E16A2" w:rsidR="00586932" w:rsidRPr="009041A1" w:rsidRDefault="00C85A90" w:rsidP="00586932">
      <w:pPr>
        <w:pStyle w:val="Contenu"/>
        <w:rPr>
          <w:lang w:val="en-GB" w:bidi="fr-FR"/>
        </w:rPr>
      </w:pPr>
      <w:proofErr w:type="spellStart"/>
      <w:r w:rsidRPr="009041A1">
        <w:rPr>
          <w:lang w:val="en-GB" w:bidi="fr-FR"/>
        </w:rPr>
        <w:t>Api</w:t>
      </w:r>
      <w:proofErr w:type="spellEnd"/>
      <w:r w:rsidRPr="009041A1">
        <w:rPr>
          <w:lang w:val="en-GB" w:bidi="fr-FR"/>
        </w:rPr>
        <w:t xml:space="preserve"> </w:t>
      </w:r>
      <w:proofErr w:type="gramStart"/>
      <w:r w:rsidRPr="009041A1">
        <w:rPr>
          <w:lang w:val="en-GB" w:bidi="fr-FR"/>
        </w:rPr>
        <w:t>Rest :</w:t>
      </w:r>
      <w:proofErr w:type="gramEnd"/>
      <w:hyperlink r:id="rId15" w:history="1">
        <w:r w:rsidRPr="009041A1">
          <w:rPr>
            <w:rStyle w:val="Lienhypertexte"/>
            <w:lang w:val="en-GB" w:bidi="fr-FR"/>
          </w:rPr>
          <w:t>https://www.redhat.com/en/topics/api/what-is-a-rest-api</w:t>
        </w:r>
      </w:hyperlink>
    </w:p>
    <w:p w14:paraId="5D68D9DD" w14:textId="77777777" w:rsidR="00586932" w:rsidRPr="009041A1" w:rsidRDefault="00586932" w:rsidP="00586932">
      <w:pPr>
        <w:pStyle w:val="Contenu"/>
        <w:rPr>
          <w:lang w:val="en-GB" w:bidi="fr-FR"/>
        </w:rPr>
      </w:pPr>
    </w:p>
    <w:sectPr w:rsidR="00586932" w:rsidRPr="009041A1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7D44" w14:textId="77777777" w:rsidR="00F40E65" w:rsidRDefault="00F40E65">
      <w:r>
        <w:separator/>
      </w:r>
    </w:p>
    <w:p w14:paraId="126791AB" w14:textId="77777777" w:rsidR="00F40E65" w:rsidRDefault="00F40E65"/>
  </w:endnote>
  <w:endnote w:type="continuationSeparator" w:id="0">
    <w:p w14:paraId="4315A45B" w14:textId="77777777" w:rsidR="00F40E65" w:rsidRDefault="00F40E65">
      <w:r>
        <w:continuationSeparator/>
      </w:r>
    </w:p>
    <w:p w14:paraId="304F0343" w14:textId="77777777" w:rsidR="00F40E65" w:rsidRDefault="00F40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DC985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3398EC67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5EE3" w14:textId="77777777" w:rsidR="00F40E65" w:rsidRDefault="00F40E65">
      <w:r>
        <w:separator/>
      </w:r>
    </w:p>
    <w:p w14:paraId="725B1589" w14:textId="77777777" w:rsidR="00F40E65" w:rsidRDefault="00F40E65"/>
  </w:footnote>
  <w:footnote w:type="continuationSeparator" w:id="0">
    <w:p w14:paraId="20F086EB" w14:textId="77777777" w:rsidR="00F40E65" w:rsidRDefault="00F40E65">
      <w:r>
        <w:continuationSeparator/>
      </w:r>
    </w:p>
    <w:p w14:paraId="46749985" w14:textId="77777777" w:rsidR="00F40E65" w:rsidRDefault="00F40E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C775" w14:textId="77777777" w:rsidR="004D6924" w:rsidRDefault="004D6924"/>
  <w:tbl>
    <w:tblPr>
      <w:tblW w:w="10323" w:type="dxa"/>
      <w:tblBorders>
        <w:top w:val="single" w:sz="36" w:space="0" w:color="FFFFFF" w:themeColor="text2"/>
        <w:left w:val="single" w:sz="36" w:space="0" w:color="FFFFFF" w:themeColor="text2"/>
        <w:bottom w:val="single" w:sz="36" w:space="0" w:color="FFFFFF" w:themeColor="text2"/>
        <w:right w:val="single" w:sz="36" w:space="0" w:color="FFFFFF" w:themeColor="text2"/>
        <w:insideH w:val="single" w:sz="36" w:space="0" w:color="FFFFFF" w:themeColor="text2"/>
        <w:insideV w:val="single" w:sz="36" w:space="0" w:color="FFFFFF" w:themeColor="text2"/>
      </w:tblBorders>
      <w:tblLook w:val="0000" w:firstRow="0" w:lastRow="0" w:firstColumn="0" w:lastColumn="0" w:noHBand="0" w:noVBand="0"/>
    </w:tblPr>
    <w:tblGrid>
      <w:gridCol w:w="10323"/>
    </w:tblGrid>
    <w:tr w:rsidR="00D077E9" w14:paraId="2388483C" w14:textId="77777777" w:rsidTr="004D6924">
      <w:trPr>
        <w:trHeight w:val="279"/>
      </w:trPr>
      <w:tc>
        <w:tcPr>
          <w:tcW w:w="10323" w:type="dxa"/>
          <w:tcBorders>
            <w:top w:val="nil"/>
            <w:left w:val="nil"/>
            <w:bottom w:val="single" w:sz="36" w:space="0" w:color="FFFFFF" w:themeColor="accent3"/>
            <w:right w:val="nil"/>
          </w:tcBorders>
        </w:tcPr>
        <w:p w14:paraId="76CFF8CA" w14:textId="4983CB4B" w:rsidR="00D077E9" w:rsidRDefault="004D6924">
          <w:pPr>
            <w:pStyle w:val="En-tte"/>
          </w:pPr>
          <w:proofErr w:type="spellStart"/>
          <w:r>
            <w:t>Emsi</w:t>
          </w:r>
          <w:proofErr w:type="spellEnd"/>
          <w:r>
            <w:t xml:space="preserve"> Oranger G22 : Omar OUKIL &amp; Yassine NAJI</w:t>
          </w:r>
        </w:p>
      </w:tc>
    </w:tr>
  </w:tbl>
  <w:p w14:paraId="3E47DA2C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E64"/>
    <w:multiLevelType w:val="hybridMultilevel"/>
    <w:tmpl w:val="CC00A55A"/>
    <w:lvl w:ilvl="0" w:tplc="CCC43392">
      <w:numFmt w:val="bullet"/>
      <w:lvlText w:val="-"/>
      <w:lvlJc w:val="left"/>
      <w:pPr>
        <w:ind w:left="142" w:hanging="360"/>
      </w:pPr>
      <w:rPr>
        <w:rFonts w:ascii="Arial Rounded MT Bold" w:eastAsiaTheme="minorEastAsia" w:hAnsi="Arial Rounded MT Bold" w:hint="default"/>
      </w:rPr>
    </w:lvl>
    <w:lvl w:ilvl="1" w:tplc="040C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F2636C6"/>
    <w:multiLevelType w:val="hybridMultilevel"/>
    <w:tmpl w:val="02889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3879"/>
    <w:multiLevelType w:val="hybridMultilevel"/>
    <w:tmpl w:val="8CECDC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52B7"/>
    <w:multiLevelType w:val="hybridMultilevel"/>
    <w:tmpl w:val="033EC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4371A"/>
    <w:multiLevelType w:val="hybridMultilevel"/>
    <w:tmpl w:val="890E6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127CA"/>
    <w:multiLevelType w:val="hybridMultilevel"/>
    <w:tmpl w:val="4E522FE2"/>
    <w:lvl w:ilvl="0" w:tplc="CCC43392">
      <w:numFmt w:val="bullet"/>
      <w:lvlText w:val="-"/>
      <w:lvlJc w:val="left"/>
      <w:pPr>
        <w:ind w:left="1080" w:hanging="360"/>
      </w:pPr>
      <w:rPr>
        <w:rFonts w:ascii="Arial Rounded MT Bold" w:eastAsiaTheme="minorEastAsia" w:hAnsi="Arial Rounded MT Bold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95415"/>
    <w:multiLevelType w:val="hybridMultilevel"/>
    <w:tmpl w:val="05D63E3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A6B79"/>
    <w:multiLevelType w:val="hybridMultilevel"/>
    <w:tmpl w:val="788AA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24"/>
    <w:rsid w:val="0002482E"/>
    <w:rsid w:val="00050324"/>
    <w:rsid w:val="000A0150"/>
    <w:rsid w:val="000E63C9"/>
    <w:rsid w:val="00130E9D"/>
    <w:rsid w:val="00150A6D"/>
    <w:rsid w:val="00185B35"/>
    <w:rsid w:val="001C4B6C"/>
    <w:rsid w:val="001F2259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062A"/>
    <w:rsid w:val="00380C91"/>
    <w:rsid w:val="00384EA3"/>
    <w:rsid w:val="003A39A1"/>
    <w:rsid w:val="003C2191"/>
    <w:rsid w:val="003D3863"/>
    <w:rsid w:val="004110DE"/>
    <w:rsid w:val="0044085A"/>
    <w:rsid w:val="00442219"/>
    <w:rsid w:val="004B21A5"/>
    <w:rsid w:val="004D6924"/>
    <w:rsid w:val="005037F0"/>
    <w:rsid w:val="00516A86"/>
    <w:rsid w:val="005275F6"/>
    <w:rsid w:val="00532541"/>
    <w:rsid w:val="00572102"/>
    <w:rsid w:val="00586932"/>
    <w:rsid w:val="005F1BB0"/>
    <w:rsid w:val="00617D14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E15F4"/>
    <w:rsid w:val="00862FE4"/>
    <w:rsid w:val="0086389A"/>
    <w:rsid w:val="0087605E"/>
    <w:rsid w:val="008B1FEE"/>
    <w:rsid w:val="008C2C18"/>
    <w:rsid w:val="00902D8C"/>
    <w:rsid w:val="00903C32"/>
    <w:rsid w:val="009041A1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36149"/>
    <w:rsid w:val="00A4174E"/>
    <w:rsid w:val="00A532F3"/>
    <w:rsid w:val="00A61747"/>
    <w:rsid w:val="00A8489E"/>
    <w:rsid w:val="00AB02A7"/>
    <w:rsid w:val="00AC29F3"/>
    <w:rsid w:val="00B231E5"/>
    <w:rsid w:val="00B7515F"/>
    <w:rsid w:val="00B96E4C"/>
    <w:rsid w:val="00C02B87"/>
    <w:rsid w:val="00C4086D"/>
    <w:rsid w:val="00C4104F"/>
    <w:rsid w:val="00C60253"/>
    <w:rsid w:val="00C85A90"/>
    <w:rsid w:val="00CA1896"/>
    <w:rsid w:val="00CB5B28"/>
    <w:rsid w:val="00CF5371"/>
    <w:rsid w:val="00D0323A"/>
    <w:rsid w:val="00D0559F"/>
    <w:rsid w:val="00D077E9"/>
    <w:rsid w:val="00D42CB7"/>
    <w:rsid w:val="00D5264B"/>
    <w:rsid w:val="00D5413D"/>
    <w:rsid w:val="00D570A9"/>
    <w:rsid w:val="00D70D02"/>
    <w:rsid w:val="00D770C7"/>
    <w:rsid w:val="00D86945"/>
    <w:rsid w:val="00D90290"/>
    <w:rsid w:val="00DB67F7"/>
    <w:rsid w:val="00DC6639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40E65"/>
    <w:rsid w:val="00F52D27"/>
    <w:rsid w:val="00F62916"/>
    <w:rsid w:val="00F83527"/>
    <w:rsid w:val="00FB26E1"/>
    <w:rsid w:val="00FC6FD0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1B0B"/>
  <w15:docId w15:val="{491D3EAC-B23D-4033-84F7-672FABE4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24"/>
    <w:pPr>
      <w:spacing w:after="0"/>
    </w:pPr>
    <w:rPr>
      <w:rFonts w:eastAsiaTheme="minorEastAsia"/>
      <w:b/>
      <w:color w:val="0F0D29" w:themeColor="text1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BFBFBF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4D6924"/>
    <w:pPr>
      <w:spacing w:after="200" w:line="360" w:lineRule="auto"/>
    </w:pPr>
    <w:rPr>
      <w:rFonts w:asciiTheme="majorHAnsi" w:eastAsiaTheme="majorEastAsia" w:hAnsiTheme="majorHAnsi" w:cstheme="majorBidi"/>
      <w:bCs/>
      <w:color w:val="00843B" w:themeColor="accent2"/>
      <w:sz w:val="7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"/>
    <w:rsid w:val="004D6924"/>
    <w:rPr>
      <w:rFonts w:asciiTheme="majorHAnsi" w:eastAsiaTheme="majorEastAsia" w:hAnsiTheme="majorHAnsi" w:cstheme="majorBidi"/>
      <w:b/>
      <w:bCs/>
      <w:color w:val="00843B" w:themeColor="accent2"/>
      <w:sz w:val="72"/>
      <w:szCs w:val="52"/>
      <w:u w:val="single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FFFFFF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BFBFBF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FFFFFF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4D6924"/>
    <w:rPr>
      <w:b w:val="0"/>
      <w:sz w:val="32"/>
    </w:rPr>
  </w:style>
  <w:style w:type="paragraph" w:customStyle="1" w:styleId="titre20">
    <w:name w:val="titre2"/>
    <w:basedOn w:val="Normal"/>
    <w:link w:val="titre2Car0"/>
    <w:qFormat/>
    <w:rsid w:val="004D6924"/>
    <w:rPr>
      <w:color w:val="00843B" w:themeColor="accent2"/>
      <w:sz w:val="40"/>
    </w:rPr>
  </w:style>
  <w:style w:type="character" w:customStyle="1" w:styleId="Caractredecontenu">
    <w:name w:val="Caractère de contenu"/>
    <w:basedOn w:val="Policepardfaut"/>
    <w:link w:val="Contenu"/>
    <w:rsid w:val="004D6924"/>
    <w:rPr>
      <w:rFonts w:eastAsiaTheme="minorEastAsia"/>
      <w:color w:val="0F0D29" w:themeColor="text1"/>
      <w:sz w:val="32"/>
      <w:szCs w:val="22"/>
    </w:rPr>
  </w:style>
  <w:style w:type="character" w:customStyle="1" w:styleId="titre2Car0">
    <w:name w:val="titre2 Car"/>
    <w:basedOn w:val="Policepardfaut"/>
    <w:link w:val="titre20"/>
    <w:rsid w:val="004D6924"/>
    <w:rPr>
      <w:rFonts w:eastAsiaTheme="minorEastAsia"/>
      <w:b/>
      <w:color w:val="00843B" w:themeColor="accent2"/>
      <w:sz w:val="40"/>
      <w:szCs w:val="22"/>
    </w:rPr>
  </w:style>
  <w:style w:type="character" w:styleId="Lienhypertexte">
    <w:name w:val="Hyperlink"/>
    <w:basedOn w:val="Policepardfaut"/>
    <w:uiPriority w:val="99"/>
    <w:unhideWhenUsed/>
    <w:rsid w:val="00586932"/>
    <w:rPr>
      <w:color w:val="00843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693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A3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edhat.com/en/topics/api/what-is-a-rest-api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savoirdunord.herokuapp.com/admin_978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o\AppData\Local\Microsoft\Office\16.0\DTS\fr-FR%7b17CCA069-8870-4ED2-A0FB-3B9B75792288%7d\%7bB24DA0C8-8C13-49F8-8451-D632D70292BD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5C3C88E3EC407D8743F831C3950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49EA18-8A7B-4EA7-B788-772832F137C9}"/>
      </w:docPartPr>
      <w:docPartBody>
        <w:p w:rsidR="00505AD5" w:rsidRDefault="0028718A">
          <w:pPr>
            <w:pStyle w:val="F55C3C88E3EC407D8743F831C395025F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février 24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5D4654A45FDE401A8C181089B84CC9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3D9F88-1A91-4690-ADAA-6D50784CAF84}"/>
      </w:docPartPr>
      <w:docPartBody>
        <w:p w:rsidR="00505AD5" w:rsidRDefault="0028718A">
          <w:pPr>
            <w:pStyle w:val="5D4654A45FDE401A8C181089B84CC975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CE3B67C3A43D4535ABEBE2DB920581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F0CFE-4F54-4031-A73D-F70123371B8F}"/>
      </w:docPartPr>
      <w:docPartBody>
        <w:p w:rsidR="00505AD5" w:rsidRDefault="0028718A">
          <w:pPr>
            <w:pStyle w:val="CE3B67C3A43D4535ABEBE2DB92058177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A"/>
    <w:rsid w:val="00211992"/>
    <w:rsid w:val="0028718A"/>
    <w:rsid w:val="00505AD5"/>
    <w:rsid w:val="00AE651F"/>
    <w:rsid w:val="00EC6A3C"/>
    <w:rsid w:val="00F5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5C3C88E3EC407D8743F831C395025F">
    <w:name w:val="F55C3C88E3EC407D8743F831C395025F"/>
  </w:style>
  <w:style w:type="paragraph" w:customStyle="1" w:styleId="5D4654A45FDE401A8C181089B84CC975">
    <w:name w:val="5D4654A45FDE401A8C181089B84CC975"/>
  </w:style>
  <w:style w:type="paragraph" w:customStyle="1" w:styleId="CE3B67C3A43D4535ABEBE2DB92058177">
    <w:name w:val="CE3B67C3A43D4535ABEBE2DB92058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Personnalisé 7">
      <a:dk1>
        <a:srgbClr val="0F0D29"/>
      </a:dk1>
      <a:lt1>
        <a:srgbClr val="00843B"/>
      </a:lt1>
      <a:dk2>
        <a:srgbClr val="FFFFFF"/>
      </a:dk2>
      <a:lt2>
        <a:srgbClr val="E7E6E6"/>
      </a:lt2>
      <a:accent1>
        <a:srgbClr val="FFFFFF"/>
      </a:accent1>
      <a:accent2>
        <a:srgbClr val="00843B"/>
      </a:accent2>
      <a:accent3>
        <a:srgbClr val="FFFFFF"/>
      </a:accent3>
      <a:accent4>
        <a:srgbClr val="92D050"/>
      </a:accent4>
      <a:accent5>
        <a:srgbClr val="C1D9CB"/>
      </a:accent5>
      <a:accent6>
        <a:srgbClr val="0F0D29"/>
      </a:accent6>
      <a:hlink>
        <a:srgbClr val="00843B"/>
      </a:hlink>
      <a:folHlink>
        <a:srgbClr val="00843B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OUKIL Omar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{B24DA0C8-8C13-49F8-8451-D632D70292BD}tf16392850_win32.dotx</Template>
  <TotalTime>28</TotalTime>
  <Pages>5</Pages>
  <Words>122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OUKIL</dc:creator>
  <cp:keywords/>
  <dc:description/>
  <cp:lastModifiedBy>Omar OUKIL</cp:lastModifiedBy>
  <cp:revision>3</cp:revision>
  <cp:lastPrinted>2006-08-01T17:47:00Z</cp:lastPrinted>
  <dcterms:created xsi:type="dcterms:W3CDTF">2021-05-25T12:06:00Z</dcterms:created>
  <dcterms:modified xsi:type="dcterms:W3CDTF">2021-05-25T12:06:00Z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